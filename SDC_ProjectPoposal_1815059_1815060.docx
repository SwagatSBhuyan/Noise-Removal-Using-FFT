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1501" w14:textId="77777777" w:rsidR="00D077E9" w:rsidRPr="000D5527" w:rsidRDefault="00D077E9" w:rsidP="00D70D02">
      <w:pPr>
        <w:rPr>
          <w:sz w:val="24"/>
          <w:szCs w:val="20"/>
        </w:rPr>
      </w:pPr>
      <w:r w:rsidRPr="000D5527">
        <w:rPr>
          <w:noProof/>
          <w:sz w:val="24"/>
          <w:szCs w:val="20"/>
        </w:rPr>
        <w:drawing>
          <wp:anchor distT="0" distB="0" distL="114300" distR="114300" simplePos="0" relativeHeight="251658240" behindDoc="1" locked="0" layoutInCell="1" allowOverlap="1" wp14:anchorId="3245DC61" wp14:editId="20A52F57">
            <wp:simplePos x="0" y="0"/>
            <wp:positionH relativeFrom="column">
              <wp:posOffset>-2019300</wp:posOffset>
            </wp:positionH>
            <wp:positionV relativeFrom="page">
              <wp:posOffset>182880</wp:posOffset>
            </wp:positionV>
            <wp:extent cx="10054336" cy="8983980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5702" cy="899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0D5527" w14:paraId="656B806A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C189510" w14:textId="77777777" w:rsidR="00D077E9" w:rsidRPr="000D5527" w:rsidRDefault="00D077E9" w:rsidP="00D077E9">
            <w:pPr>
              <w:rPr>
                <w:sz w:val="24"/>
                <w:szCs w:val="20"/>
              </w:rPr>
            </w:pPr>
            <w:r w:rsidRPr="000D5527"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inline distT="0" distB="0" distL="0" distR="0" wp14:anchorId="3561FF48" wp14:editId="4AC87B3F">
                      <wp:extent cx="3528695" cy="156972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69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68EC82" w14:textId="79BFE257" w:rsidR="007B1B42" w:rsidRPr="007B1B42" w:rsidRDefault="007B1B42" w:rsidP="007B1B42">
                                  <w:pPr>
                                    <w:pStyle w:val="Title"/>
                                    <w:rPr>
                                      <w:sz w:val="36"/>
                                      <w:szCs w:val="28"/>
                                    </w:rPr>
                                  </w:pPr>
                                  <w:r w:rsidRPr="007B1B42">
                                    <w:rPr>
                                      <w:sz w:val="36"/>
                                      <w:szCs w:val="28"/>
                                    </w:rPr>
                                    <w:t>Properties of Discrete Fourier Transform (DFT), and Noise Reduction using DFT</w:t>
                                  </w:r>
                                </w:p>
                                <w:p w14:paraId="1B7F6CFA" w14:textId="1C75AA5E" w:rsidR="00C637F9" w:rsidRPr="00C568BA" w:rsidRDefault="007B1B42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24"/>
                                    </w:rPr>
                                    <w:t>Signal and Data Communication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561FF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" filled="f" stroked="f" strokeweight=".5pt">
                      <v:textbox>
                        <w:txbxContent>
                          <w:p w14:paraId="0368EC82" w14:textId="79BFE257" w:rsidR="007B1B42" w:rsidRPr="007B1B42" w:rsidRDefault="007B1B42" w:rsidP="007B1B42">
                            <w:pPr>
                              <w:pStyle w:val="Title"/>
                              <w:rPr>
                                <w:sz w:val="36"/>
                                <w:szCs w:val="28"/>
                              </w:rPr>
                            </w:pPr>
                            <w:r w:rsidRPr="007B1B42">
                              <w:rPr>
                                <w:sz w:val="36"/>
                                <w:szCs w:val="28"/>
                              </w:rPr>
                              <w:t>Properties of Discrete Fourier Transform (DFT), and Noise Reduction using DFT</w:t>
                            </w:r>
                          </w:p>
                          <w:p w14:paraId="1B7F6CFA" w14:textId="1C75AA5E" w:rsidR="00C637F9" w:rsidRPr="00C568BA" w:rsidRDefault="007B1B42" w:rsidP="00D077E9">
                            <w:pPr>
                              <w:pStyle w:val="Title"/>
                              <w:spacing w:after="0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</w:rPr>
                              <w:t>Signal and Data Communication Project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61B6E84" w14:textId="77777777" w:rsidR="00D077E9" w:rsidRPr="000D5527" w:rsidRDefault="00D077E9" w:rsidP="00D077E9">
            <w:pPr>
              <w:rPr>
                <w:sz w:val="24"/>
                <w:szCs w:val="20"/>
              </w:rPr>
            </w:pPr>
            <w:r w:rsidRPr="000D5527"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inline distT="0" distB="0" distL="0" distR="0" wp14:anchorId="79E1AE4A" wp14:editId="61E8334F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C5167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0D5527" w14:paraId="38038C60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82A40C4" w14:textId="77777777" w:rsidR="00D077E9" w:rsidRPr="000D5527" w:rsidRDefault="00D077E9" w:rsidP="00D077E9">
            <w:pPr>
              <w:rPr>
                <w:noProof/>
                <w:sz w:val="24"/>
                <w:szCs w:val="20"/>
              </w:rPr>
            </w:pPr>
          </w:p>
        </w:tc>
      </w:tr>
      <w:tr w:rsidR="00D077E9" w:rsidRPr="000D5527" w14:paraId="5634071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4"/>
                <w:szCs w:val="20"/>
              </w:rPr>
              <w:id w:val="1080870105"/>
              <w:placeholder>
                <w:docPart w:val="E0B28E464A614573BE3DF865EE45FD0B"/>
              </w:placeholder>
              <w15:appearance w15:val="hidden"/>
            </w:sdtPr>
            <w:sdtEndPr/>
            <w:sdtContent>
              <w:p w14:paraId="7B2D0B4C" w14:textId="73B96C2B" w:rsidR="00D077E9" w:rsidRPr="000D5527" w:rsidRDefault="00D077E9" w:rsidP="00D077E9">
                <w:pPr>
                  <w:rPr>
                    <w:sz w:val="24"/>
                    <w:szCs w:val="20"/>
                  </w:rPr>
                </w:pPr>
                <w:r w:rsidRPr="000D5527">
                  <w:rPr>
                    <w:rStyle w:val="SubtitleChar"/>
                    <w:b w:val="0"/>
                    <w:sz w:val="28"/>
                    <w:szCs w:val="20"/>
                  </w:rPr>
                  <w:fldChar w:fldCharType="begin"/>
                </w:r>
                <w:r w:rsidRPr="000D5527">
                  <w:rPr>
                    <w:rStyle w:val="SubtitleChar"/>
                    <w:b w:val="0"/>
                    <w:sz w:val="28"/>
                    <w:szCs w:val="20"/>
                  </w:rPr>
                  <w:instrText xml:space="preserve"> DATE  \@ "MMMM d"  \* MERGEFORMAT </w:instrText>
                </w:r>
                <w:r w:rsidRPr="000D5527">
                  <w:rPr>
                    <w:rStyle w:val="SubtitleChar"/>
                    <w:b w:val="0"/>
                    <w:sz w:val="28"/>
                    <w:szCs w:val="20"/>
                  </w:rPr>
                  <w:fldChar w:fldCharType="separate"/>
                </w:r>
                <w:r w:rsidR="00372D14">
                  <w:rPr>
                    <w:rStyle w:val="SubtitleChar"/>
                    <w:b w:val="0"/>
                    <w:noProof/>
                    <w:sz w:val="28"/>
                    <w:szCs w:val="20"/>
                  </w:rPr>
                  <w:t>June 29</w:t>
                </w:r>
                <w:r w:rsidRPr="000D5527">
                  <w:rPr>
                    <w:rStyle w:val="SubtitleChar"/>
                    <w:b w:val="0"/>
                    <w:sz w:val="28"/>
                    <w:szCs w:val="20"/>
                  </w:rPr>
                  <w:fldChar w:fldCharType="end"/>
                </w:r>
              </w:p>
            </w:sdtContent>
          </w:sdt>
          <w:p w14:paraId="0A176D4E" w14:textId="77777777" w:rsidR="00D077E9" w:rsidRPr="000D5527" w:rsidRDefault="00D077E9" w:rsidP="00D077E9">
            <w:pPr>
              <w:rPr>
                <w:noProof/>
                <w:sz w:val="8"/>
                <w:szCs w:val="8"/>
              </w:rPr>
            </w:pPr>
            <w:r w:rsidRPr="000D5527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inline distT="0" distB="0" distL="0" distR="0" wp14:anchorId="2405433B" wp14:editId="78F0E6A0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26440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FC90534" w14:textId="77777777" w:rsidR="00D077E9" w:rsidRPr="000D5527" w:rsidRDefault="00D077E9" w:rsidP="00D077E9">
            <w:pPr>
              <w:rPr>
                <w:noProof/>
                <w:sz w:val="8"/>
                <w:szCs w:val="8"/>
              </w:rPr>
            </w:pPr>
          </w:p>
          <w:p w14:paraId="1DD97AC1" w14:textId="77777777" w:rsidR="00D077E9" w:rsidRPr="000D5527" w:rsidRDefault="00D077E9" w:rsidP="00D077E9">
            <w:pPr>
              <w:rPr>
                <w:noProof/>
                <w:sz w:val="8"/>
                <w:szCs w:val="8"/>
              </w:rPr>
            </w:pPr>
          </w:p>
          <w:p w14:paraId="3B46EFF1" w14:textId="273262F7" w:rsidR="00D077E9" w:rsidRPr="000D5527" w:rsidRDefault="0056796F" w:rsidP="00D077E9">
            <w:pPr>
              <w:rPr>
                <w:sz w:val="24"/>
                <w:szCs w:val="20"/>
              </w:rPr>
            </w:pPr>
            <w:sdt>
              <w:sdtPr>
                <w:rPr>
                  <w:sz w:val="24"/>
                  <w:szCs w:val="20"/>
                </w:rPr>
                <w:id w:val="-1740469667"/>
                <w:placeholder>
                  <w:docPart w:val="D97D499608AC4FBBBDED1F3F9FAE309B"/>
                </w:placeholder>
                <w15:appearance w15:val="hidden"/>
              </w:sdtPr>
              <w:sdtEndPr/>
              <w:sdtContent>
                <w:r w:rsidR="009F6613">
                  <w:rPr>
                    <w:sz w:val="24"/>
                    <w:szCs w:val="20"/>
                  </w:rPr>
                  <w:t>SDC PROJECT GROUP no.: 15</w:t>
                </w:r>
              </w:sdtContent>
            </w:sdt>
          </w:p>
          <w:p w14:paraId="2B6FC260" w14:textId="19C3F03B" w:rsidR="00D077E9" w:rsidRPr="000D5527" w:rsidRDefault="00C568BA" w:rsidP="00D077E9">
            <w:pPr>
              <w:rPr>
                <w:sz w:val="24"/>
                <w:szCs w:val="20"/>
              </w:rPr>
            </w:pPr>
            <w:r w:rsidRPr="000D5527">
              <w:rPr>
                <w:sz w:val="24"/>
                <w:szCs w:val="20"/>
              </w:rPr>
              <w:t>18-1-5-059</w:t>
            </w:r>
            <w:r w:rsidR="009F6613">
              <w:rPr>
                <w:sz w:val="24"/>
                <w:szCs w:val="20"/>
              </w:rPr>
              <w:t>, 18-1-5-060</w:t>
            </w:r>
          </w:p>
          <w:p w14:paraId="7843D2E0" w14:textId="0C3BD681" w:rsidR="00C568BA" w:rsidRPr="000D5527" w:rsidRDefault="00C568BA" w:rsidP="00D077E9">
            <w:pPr>
              <w:rPr>
                <w:sz w:val="24"/>
                <w:szCs w:val="20"/>
              </w:rPr>
            </w:pPr>
            <w:r w:rsidRPr="000D5527">
              <w:rPr>
                <w:sz w:val="24"/>
                <w:szCs w:val="20"/>
              </w:rPr>
              <w:t>Sec: A SEM: IV</w:t>
            </w:r>
          </w:p>
          <w:p w14:paraId="6EA0D5B2" w14:textId="77777777" w:rsidR="00C568BA" w:rsidRPr="000D5527" w:rsidRDefault="00C568BA" w:rsidP="00D077E9">
            <w:pPr>
              <w:rPr>
                <w:sz w:val="24"/>
                <w:szCs w:val="20"/>
              </w:rPr>
            </w:pPr>
          </w:p>
          <w:p w14:paraId="79809DD6" w14:textId="77777777" w:rsidR="00D077E9" w:rsidRPr="000D5527" w:rsidRDefault="00D077E9" w:rsidP="00D077E9">
            <w:pPr>
              <w:rPr>
                <w:noProof/>
                <w:sz w:val="8"/>
                <w:szCs w:val="8"/>
              </w:rPr>
            </w:pPr>
          </w:p>
        </w:tc>
      </w:tr>
    </w:tbl>
    <w:p w14:paraId="2500CA02" w14:textId="25888F9A" w:rsidR="00E23571" w:rsidRPr="000D5527" w:rsidRDefault="00C6213E">
      <w:pPr>
        <w:spacing w:after="200"/>
        <w:rPr>
          <w:sz w:val="24"/>
          <w:szCs w:val="20"/>
        </w:rPr>
      </w:pPr>
      <w:r w:rsidRPr="000D5527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3549CC" wp14:editId="037305F5">
                <wp:simplePos x="0" y="0"/>
                <wp:positionH relativeFrom="column">
                  <wp:posOffset>-746760</wp:posOffset>
                </wp:positionH>
                <wp:positionV relativeFrom="page">
                  <wp:posOffset>6667500</wp:posOffset>
                </wp:positionV>
                <wp:extent cx="7802880" cy="3374390"/>
                <wp:effectExtent l="0" t="0" r="762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0A259" id="Rectangle 2" o:spid="_x0000_s1026" alt="colored rectangle" style="position:absolute;margin-left:-58.8pt;margin-top:525pt;width:614.4pt;height:265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" fillcolor="#34aba2 [3206]" stroked="f" strokeweight="2pt">
                <w10:wrap anchory="page"/>
              </v:rect>
            </w:pict>
          </mc:Fallback>
        </mc:AlternateContent>
      </w:r>
      <w:r w:rsidR="00E23571" w:rsidRPr="000D5527">
        <w:rPr>
          <w:noProof/>
          <w:sz w:val="24"/>
          <w:szCs w:val="20"/>
        </w:rPr>
        <w:drawing>
          <wp:anchor distT="0" distB="0" distL="114300" distR="114300" simplePos="0" relativeHeight="251661312" behindDoc="0" locked="0" layoutInCell="1" allowOverlap="1" wp14:anchorId="4CCC912B" wp14:editId="65AE1285">
            <wp:simplePos x="0" y="0"/>
            <wp:positionH relativeFrom="column">
              <wp:posOffset>4396740</wp:posOffset>
            </wp:positionH>
            <wp:positionV relativeFrom="paragraph">
              <wp:posOffset>5581650</wp:posOffset>
            </wp:positionV>
            <wp:extent cx="2087880" cy="1684020"/>
            <wp:effectExtent l="0" t="0" r="762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571" w:rsidRPr="000D5527">
        <w:rPr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FB7240" wp14:editId="4452B305">
                <wp:simplePos x="0" y="0"/>
                <wp:positionH relativeFrom="column">
                  <wp:posOffset>4251960</wp:posOffset>
                </wp:positionH>
                <wp:positionV relativeFrom="paragraph">
                  <wp:posOffset>7350125</wp:posOffset>
                </wp:positionV>
                <wp:extent cx="2362200" cy="6248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07A30" w14:textId="76C40ADA" w:rsidR="00122918" w:rsidRDefault="00122918">
                            <w:r>
                              <w:t>SUBMITTED TO:</w:t>
                            </w:r>
                          </w:p>
                          <w:p w14:paraId="59E13DBD" w14:textId="1DF2DEA3" w:rsidR="00122918" w:rsidRDefault="00C67816">
                            <w:r>
                              <w:t xml:space="preserve">Dr. </w:t>
                            </w:r>
                            <w:r w:rsidR="00473C3B">
                              <w:t>Anish Kumar 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7240" id="Text Box 2" o:spid="_x0000_s1027" type="#_x0000_t202" style="position:absolute;margin-left:334.8pt;margin-top:578.75pt;width:186pt;height:4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">
                <v:textbox>
                  <w:txbxContent>
                    <w:p w14:paraId="43407A30" w14:textId="76C40ADA" w:rsidR="00122918" w:rsidRDefault="00122918">
                      <w:r>
                        <w:t>SUBMITTED TO:</w:t>
                      </w:r>
                    </w:p>
                    <w:p w14:paraId="59E13DBD" w14:textId="1DF2DEA3" w:rsidR="00122918" w:rsidRDefault="00C67816">
                      <w:r>
                        <w:t xml:space="preserve">Dr. </w:t>
                      </w:r>
                      <w:r w:rsidR="00473C3B">
                        <w:t>Anish Kumar 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7E9" w:rsidRPr="000D5527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18FD05" wp14:editId="0DAF891A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80CC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0D5527">
        <w:rPr>
          <w:sz w:val="24"/>
          <w:szCs w:val="20"/>
        </w:rPr>
        <w:br w:type="page"/>
      </w:r>
    </w:p>
    <w:p w14:paraId="10198917" w14:textId="06CB3EE9" w:rsidR="00585789" w:rsidRPr="000256B9" w:rsidRDefault="001F7168" w:rsidP="001F7168">
      <w:p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color w:val="auto"/>
          <w:sz w:val="32"/>
          <w:szCs w:val="32"/>
        </w:rPr>
        <w:lastRenderedPageBreak/>
        <w:t xml:space="preserve">Group no.: </w:t>
      </w:r>
      <w:r w:rsidRPr="000256B9">
        <w:rPr>
          <w:b w:val="0"/>
          <w:bCs/>
          <w:color w:val="auto"/>
          <w:sz w:val="32"/>
          <w:szCs w:val="32"/>
        </w:rPr>
        <w:t>15</w:t>
      </w:r>
    </w:p>
    <w:p w14:paraId="60FB12BD" w14:textId="77777777" w:rsidR="000838B5" w:rsidRPr="000256B9" w:rsidRDefault="000838B5" w:rsidP="000838B5">
      <w:pPr>
        <w:pStyle w:val="ListParagraph"/>
        <w:numPr>
          <w:ilvl w:val="0"/>
          <w:numId w:val="31"/>
        </w:num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b w:val="0"/>
          <w:bCs/>
          <w:color w:val="auto"/>
          <w:sz w:val="32"/>
          <w:szCs w:val="32"/>
        </w:rPr>
        <w:t>Swagat S. Bhuyan</w:t>
      </w:r>
    </w:p>
    <w:p w14:paraId="1B0AD599" w14:textId="77777777" w:rsidR="000838B5" w:rsidRPr="000256B9" w:rsidRDefault="000838B5" w:rsidP="000838B5">
      <w:pPr>
        <w:pStyle w:val="ListParagraph"/>
        <w:numPr>
          <w:ilvl w:val="1"/>
          <w:numId w:val="31"/>
        </w:num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b w:val="0"/>
          <w:bCs/>
          <w:color w:val="auto"/>
          <w:sz w:val="32"/>
          <w:szCs w:val="32"/>
        </w:rPr>
        <w:t>Scholar ID: 1815059</w:t>
      </w:r>
    </w:p>
    <w:p w14:paraId="09B10881" w14:textId="77777777" w:rsidR="000838B5" w:rsidRPr="000256B9" w:rsidRDefault="000838B5" w:rsidP="000838B5">
      <w:pPr>
        <w:pStyle w:val="ListParagraph"/>
        <w:numPr>
          <w:ilvl w:val="1"/>
          <w:numId w:val="31"/>
        </w:num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b w:val="0"/>
          <w:bCs/>
          <w:color w:val="auto"/>
          <w:sz w:val="32"/>
          <w:szCs w:val="32"/>
        </w:rPr>
        <w:t>Phone no.: 8473914443</w:t>
      </w:r>
    </w:p>
    <w:p w14:paraId="679FFFFF" w14:textId="77777777" w:rsidR="000838B5" w:rsidRPr="000256B9" w:rsidRDefault="000838B5" w:rsidP="000838B5">
      <w:pPr>
        <w:pStyle w:val="ListParagraph"/>
        <w:numPr>
          <w:ilvl w:val="1"/>
          <w:numId w:val="31"/>
        </w:num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b w:val="0"/>
          <w:bCs/>
          <w:color w:val="auto"/>
          <w:sz w:val="32"/>
          <w:szCs w:val="32"/>
        </w:rPr>
        <w:t xml:space="preserve">Email: </w:t>
      </w:r>
      <w:hyperlink r:id="rId10" w:history="1">
        <w:r w:rsidRPr="000256B9">
          <w:rPr>
            <w:rStyle w:val="Hyperlink"/>
            <w:b w:val="0"/>
            <w:bCs/>
            <w:sz w:val="32"/>
            <w:szCs w:val="32"/>
          </w:rPr>
          <w:t>swagatsbhuyan132@gmail.com</w:t>
        </w:r>
      </w:hyperlink>
    </w:p>
    <w:p w14:paraId="11C546E0" w14:textId="6C76E6BE" w:rsidR="000838B5" w:rsidRPr="000256B9" w:rsidRDefault="000838B5" w:rsidP="000838B5">
      <w:pPr>
        <w:pStyle w:val="ListParagraph"/>
        <w:numPr>
          <w:ilvl w:val="0"/>
          <w:numId w:val="31"/>
        </w:numPr>
        <w:spacing w:after="200"/>
        <w:rPr>
          <w:b w:val="0"/>
          <w:bCs/>
          <w:color w:val="auto"/>
          <w:sz w:val="32"/>
          <w:szCs w:val="32"/>
        </w:rPr>
      </w:pPr>
      <w:proofErr w:type="spellStart"/>
      <w:r w:rsidRPr="000256B9">
        <w:rPr>
          <w:b w:val="0"/>
          <w:bCs/>
          <w:color w:val="auto"/>
          <w:sz w:val="32"/>
          <w:szCs w:val="32"/>
        </w:rPr>
        <w:t>Anamitra</w:t>
      </w:r>
      <w:proofErr w:type="spellEnd"/>
      <w:r w:rsidRPr="000256B9">
        <w:rPr>
          <w:b w:val="0"/>
          <w:bCs/>
          <w:color w:val="auto"/>
          <w:sz w:val="32"/>
          <w:szCs w:val="32"/>
        </w:rPr>
        <w:t xml:space="preserve"> </w:t>
      </w:r>
      <w:proofErr w:type="spellStart"/>
      <w:r w:rsidRPr="000256B9">
        <w:rPr>
          <w:b w:val="0"/>
          <w:bCs/>
          <w:color w:val="auto"/>
          <w:sz w:val="32"/>
          <w:szCs w:val="32"/>
        </w:rPr>
        <w:t>Saikia</w:t>
      </w:r>
      <w:proofErr w:type="spellEnd"/>
    </w:p>
    <w:p w14:paraId="1C844FDA" w14:textId="5729BEA9" w:rsidR="000838B5" w:rsidRPr="000256B9" w:rsidRDefault="000838B5" w:rsidP="000838B5">
      <w:pPr>
        <w:pStyle w:val="ListParagraph"/>
        <w:numPr>
          <w:ilvl w:val="1"/>
          <w:numId w:val="31"/>
        </w:num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b w:val="0"/>
          <w:bCs/>
          <w:color w:val="auto"/>
          <w:sz w:val="32"/>
          <w:szCs w:val="32"/>
        </w:rPr>
        <w:t>Scholar ID: 18150</w:t>
      </w:r>
      <w:r w:rsidRPr="000256B9">
        <w:rPr>
          <w:b w:val="0"/>
          <w:bCs/>
          <w:color w:val="auto"/>
          <w:sz w:val="32"/>
          <w:szCs w:val="32"/>
        </w:rPr>
        <w:t>60</w:t>
      </w:r>
    </w:p>
    <w:p w14:paraId="1AF829A7" w14:textId="23550A19" w:rsidR="000838B5" w:rsidRPr="000256B9" w:rsidRDefault="000838B5" w:rsidP="000838B5">
      <w:pPr>
        <w:pStyle w:val="ListParagraph"/>
        <w:numPr>
          <w:ilvl w:val="1"/>
          <w:numId w:val="31"/>
        </w:num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b w:val="0"/>
          <w:bCs/>
          <w:color w:val="auto"/>
          <w:sz w:val="32"/>
          <w:szCs w:val="32"/>
        </w:rPr>
        <w:t xml:space="preserve">Phone no.: </w:t>
      </w:r>
      <w:r w:rsidRPr="000256B9">
        <w:rPr>
          <w:b w:val="0"/>
          <w:bCs/>
          <w:color w:val="auto"/>
          <w:sz w:val="32"/>
          <w:szCs w:val="32"/>
        </w:rPr>
        <w:t>9577425342</w:t>
      </w:r>
    </w:p>
    <w:p w14:paraId="7879368B" w14:textId="48CD1031" w:rsidR="005A389B" w:rsidRPr="000256B9" w:rsidRDefault="000838B5" w:rsidP="000838B5">
      <w:pPr>
        <w:pStyle w:val="ListParagraph"/>
        <w:numPr>
          <w:ilvl w:val="1"/>
          <w:numId w:val="31"/>
        </w:num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b w:val="0"/>
          <w:bCs/>
          <w:color w:val="auto"/>
          <w:sz w:val="32"/>
          <w:szCs w:val="32"/>
        </w:rPr>
        <w:t xml:space="preserve">Email: </w:t>
      </w:r>
      <w:hyperlink r:id="rId11" w:history="1">
        <w:r w:rsidRPr="000256B9">
          <w:rPr>
            <w:rStyle w:val="Hyperlink"/>
            <w:b w:val="0"/>
            <w:bCs/>
            <w:sz w:val="32"/>
            <w:szCs w:val="32"/>
          </w:rPr>
          <w:t>anamitra.vkv@gmail.com</w:t>
        </w:r>
      </w:hyperlink>
    </w:p>
    <w:p w14:paraId="599712E9" w14:textId="7DF30169" w:rsidR="005A389B" w:rsidRPr="000256B9" w:rsidRDefault="005A389B" w:rsidP="000838B5">
      <w:p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color w:val="auto"/>
          <w:sz w:val="32"/>
          <w:szCs w:val="32"/>
        </w:rPr>
        <w:t xml:space="preserve">Project Name: </w:t>
      </w:r>
      <w:r w:rsidRPr="000256B9">
        <w:rPr>
          <w:b w:val="0"/>
          <w:bCs/>
          <w:color w:val="auto"/>
          <w:sz w:val="32"/>
          <w:szCs w:val="32"/>
        </w:rPr>
        <w:t xml:space="preserve"> </w:t>
      </w:r>
      <w:r w:rsidRPr="000256B9">
        <w:rPr>
          <w:b w:val="0"/>
          <w:bCs/>
          <w:color w:val="auto"/>
          <w:sz w:val="32"/>
          <w:szCs w:val="32"/>
        </w:rPr>
        <w:t>Properties of Discrete Fourier Transform (DFT), and Noisy Waveform Restoration</w:t>
      </w:r>
      <w:r w:rsidRPr="000256B9">
        <w:rPr>
          <w:b w:val="0"/>
          <w:bCs/>
          <w:color w:val="auto"/>
          <w:sz w:val="32"/>
          <w:szCs w:val="32"/>
        </w:rPr>
        <w:t xml:space="preserve"> </w:t>
      </w:r>
      <w:r w:rsidRPr="000256B9">
        <w:rPr>
          <w:b w:val="0"/>
          <w:bCs/>
          <w:color w:val="auto"/>
          <w:sz w:val="32"/>
          <w:szCs w:val="32"/>
        </w:rPr>
        <w:t>using DFT</w:t>
      </w:r>
    </w:p>
    <w:p w14:paraId="63F6B47F" w14:textId="6E8A22A3" w:rsidR="005A389B" w:rsidRPr="000256B9" w:rsidRDefault="005A389B" w:rsidP="000838B5">
      <w:p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color w:val="auto"/>
          <w:sz w:val="32"/>
          <w:szCs w:val="32"/>
        </w:rPr>
        <w:t xml:space="preserve">Language Used: </w:t>
      </w:r>
      <w:r w:rsidRPr="000256B9">
        <w:rPr>
          <w:b w:val="0"/>
          <w:bCs/>
          <w:color w:val="auto"/>
          <w:sz w:val="32"/>
          <w:szCs w:val="32"/>
        </w:rPr>
        <w:t>MATLAB, OCTAVE</w:t>
      </w:r>
    </w:p>
    <w:p w14:paraId="201A1316" w14:textId="445FAD0B" w:rsidR="005A389B" w:rsidRPr="000256B9" w:rsidRDefault="005A389B" w:rsidP="000838B5">
      <w:p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color w:val="auto"/>
          <w:sz w:val="32"/>
          <w:szCs w:val="32"/>
        </w:rPr>
        <w:t xml:space="preserve">Development: </w:t>
      </w:r>
      <w:r w:rsidRPr="000256B9">
        <w:rPr>
          <w:b w:val="0"/>
          <w:bCs/>
          <w:color w:val="auto"/>
          <w:sz w:val="32"/>
          <w:szCs w:val="32"/>
        </w:rPr>
        <w:t>Open Source MATLAB code source with modification</w:t>
      </w:r>
    </w:p>
    <w:p w14:paraId="71C3F5B4" w14:textId="257E5324" w:rsidR="005A389B" w:rsidRPr="000256B9" w:rsidRDefault="005A389B" w:rsidP="000838B5">
      <w:p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color w:val="auto"/>
          <w:sz w:val="32"/>
          <w:szCs w:val="32"/>
        </w:rPr>
        <w:t xml:space="preserve">Aim of the Project: </w:t>
      </w:r>
      <w:r w:rsidRPr="000256B9">
        <w:rPr>
          <w:b w:val="0"/>
          <w:bCs/>
          <w:color w:val="auto"/>
          <w:sz w:val="32"/>
          <w:szCs w:val="32"/>
        </w:rPr>
        <w:t>To understand the properties of Discrete Fourier Transform and then using DFT to reduce noise from an input waveform to obtain original waveform on transmission.</w:t>
      </w:r>
    </w:p>
    <w:p w14:paraId="2DBAF4AA" w14:textId="7A48653D" w:rsidR="005A389B" w:rsidRPr="000256B9" w:rsidRDefault="005A389B" w:rsidP="000838B5">
      <w:p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color w:val="auto"/>
          <w:sz w:val="32"/>
          <w:szCs w:val="32"/>
        </w:rPr>
        <w:t xml:space="preserve">Objective of the Project: </w:t>
      </w:r>
      <w:r w:rsidRPr="000256B9">
        <w:rPr>
          <w:b w:val="0"/>
          <w:bCs/>
          <w:color w:val="auto"/>
          <w:sz w:val="32"/>
          <w:szCs w:val="32"/>
        </w:rPr>
        <w:t>Noisy Waveform Restoration using DFT</w:t>
      </w:r>
      <w:r w:rsidRPr="000256B9">
        <w:rPr>
          <w:b w:val="0"/>
          <w:bCs/>
          <w:color w:val="auto"/>
          <w:sz w:val="32"/>
          <w:szCs w:val="32"/>
        </w:rPr>
        <w:t xml:space="preserve"> (MATLAB)</w:t>
      </w:r>
    </w:p>
    <w:p w14:paraId="3CBDF234" w14:textId="05B5E265" w:rsidR="005A389B" w:rsidRPr="000256B9" w:rsidRDefault="005A389B" w:rsidP="000838B5">
      <w:p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color w:val="auto"/>
          <w:sz w:val="32"/>
          <w:szCs w:val="32"/>
        </w:rPr>
        <w:t>Covering module in the syllabus for the project</w:t>
      </w:r>
      <w:r w:rsidRPr="000256B9">
        <w:rPr>
          <w:color w:val="auto"/>
          <w:sz w:val="32"/>
          <w:szCs w:val="32"/>
        </w:rPr>
        <w:t xml:space="preserve">: </w:t>
      </w:r>
      <w:r w:rsidRPr="000256B9">
        <w:rPr>
          <w:b w:val="0"/>
          <w:bCs/>
          <w:color w:val="auto"/>
          <w:sz w:val="32"/>
          <w:szCs w:val="32"/>
        </w:rPr>
        <w:t>Discrete Fourier Transform</w:t>
      </w:r>
    </w:p>
    <w:p w14:paraId="5D2908D0" w14:textId="0CC65873" w:rsidR="005A389B" w:rsidRPr="000256B9" w:rsidRDefault="005A389B" w:rsidP="000838B5">
      <w:pPr>
        <w:spacing w:after="200"/>
        <w:rPr>
          <w:b w:val="0"/>
          <w:bCs/>
          <w:color w:val="auto"/>
          <w:sz w:val="32"/>
          <w:szCs w:val="32"/>
        </w:rPr>
      </w:pPr>
      <w:r w:rsidRPr="000256B9">
        <w:rPr>
          <w:color w:val="auto"/>
          <w:sz w:val="32"/>
          <w:szCs w:val="32"/>
        </w:rPr>
        <w:t xml:space="preserve">Abstract: </w:t>
      </w:r>
      <w:r w:rsidRPr="000256B9">
        <w:rPr>
          <w:b w:val="0"/>
          <w:bCs/>
          <w:color w:val="auto"/>
          <w:sz w:val="32"/>
          <w:szCs w:val="32"/>
        </w:rPr>
        <w:t>Noise reduction to recover a target signal from an input waveform is important in a number of fields. We usually use a frequency spectrum to remove noise from the input waveform. Although it is difficult to distinguish a signal from the noise in the time domain, this task tends to become easier in the frequency domain.</w:t>
      </w:r>
      <w:r w:rsidRPr="000256B9">
        <w:rPr>
          <w:b w:val="0"/>
          <w:bCs/>
          <w:color w:val="auto"/>
          <w:sz w:val="32"/>
          <w:szCs w:val="32"/>
        </w:rPr>
        <w:t xml:space="preserve"> We would be manually adding noise using Random Function coding and then trying to retrieve the original waveform by Noisy Waveform Restoration using DFT.</w:t>
      </w:r>
    </w:p>
    <w:p w14:paraId="17A28BCD" w14:textId="48584F0C" w:rsidR="00CF5FA9" w:rsidRPr="000256B9" w:rsidRDefault="00CF5FA9" w:rsidP="000838B5">
      <w:pPr>
        <w:spacing w:after="200"/>
        <w:rPr>
          <w:color w:val="auto"/>
          <w:sz w:val="32"/>
          <w:szCs w:val="32"/>
        </w:rPr>
      </w:pPr>
      <w:r w:rsidRPr="000256B9">
        <w:rPr>
          <w:color w:val="auto"/>
          <w:sz w:val="32"/>
          <w:szCs w:val="32"/>
        </w:rPr>
        <w:lastRenderedPageBreak/>
        <w:t>Images:</w:t>
      </w:r>
    </w:p>
    <w:p w14:paraId="18B8DDEF" w14:textId="0A160956" w:rsidR="00CF5FA9" w:rsidRPr="000256B9" w:rsidRDefault="00CF5FA9" w:rsidP="00CF5FA9">
      <w:pPr>
        <w:spacing w:after="200"/>
        <w:jc w:val="center"/>
        <w:rPr>
          <w:color w:val="auto"/>
          <w:sz w:val="32"/>
          <w:szCs w:val="32"/>
        </w:rPr>
      </w:pPr>
      <w:r w:rsidRPr="000256B9">
        <w:rPr>
          <w:noProof/>
          <w:color w:val="auto"/>
          <w:sz w:val="32"/>
          <w:szCs w:val="32"/>
        </w:rPr>
        <w:drawing>
          <wp:inline distT="0" distB="0" distL="0" distR="0" wp14:anchorId="09A0BCF3" wp14:editId="4C74F109">
            <wp:extent cx="4428490" cy="26533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76" cy="267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DC79" w14:textId="3E23BB9B" w:rsidR="00CF5FA9" w:rsidRPr="000256B9" w:rsidRDefault="00CF5FA9" w:rsidP="00CF5FA9">
      <w:pPr>
        <w:spacing w:after="200"/>
        <w:jc w:val="center"/>
        <w:rPr>
          <w:b w:val="0"/>
          <w:bCs/>
          <w:color w:val="auto"/>
          <w:sz w:val="32"/>
          <w:szCs w:val="32"/>
        </w:rPr>
      </w:pPr>
      <w:r w:rsidRPr="000256B9">
        <w:rPr>
          <w:b w:val="0"/>
          <w:bCs/>
          <w:color w:val="auto"/>
          <w:sz w:val="32"/>
          <w:szCs w:val="32"/>
        </w:rPr>
        <w:t>Noise infested signal</w:t>
      </w:r>
    </w:p>
    <w:p w14:paraId="7BE10BC3" w14:textId="20C9F5D4" w:rsidR="00CF5FA9" w:rsidRPr="000256B9" w:rsidRDefault="00CF5FA9" w:rsidP="00CF5FA9">
      <w:pPr>
        <w:spacing w:after="200"/>
        <w:jc w:val="center"/>
        <w:rPr>
          <w:b w:val="0"/>
          <w:bCs/>
          <w:color w:val="auto"/>
          <w:sz w:val="32"/>
          <w:szCs w:val="32"/>
        </w:rPr>
      </w:pPr>
      <w:r w:rsidRPr="000256B9">
        <w:rPr>
          <w:b w:val="0"/>
          <w:bCs/>
          <w:noProof/>
          <w:color w:val="auto"/>
          <w:sz w:val="32"/>
          <w:szCs w:val="32"/>
        </w:rPr>
        <w:drawing>
          <wp:inline distT="0" distB="0" distL="0" distR="0" wp14:anchorId="3B93540C" wp14:editId="73ABD790">
            <wp:extent cx="4586980" cy="25222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96" cy="253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9F2F" w14:textId="1F02DD65" w:rsidR="005A389B" w:rsidRPr="000256B9" w:rsidRDefault="00CF5FA9" w:rsidP="00CF5FA9">
      <w:pPr>
        <w:spacing w:after="200"/>
        <w:jc w:val="center"/>
        <w:rPr>
          <w:b w:val="0"/>
          <w:bCs/>
          <w:color w:val="auto"/>
          <w:sz w:val="32"/>
          <w:szCs w:val="32"/>
        </w:rPr>
      </w:pPr>
      <w:r w:rsidRPr="000256B9">
        <w:rPr>
          <w:b w:val="0"/>
          <w:bCs/>
          <w:color w:val="auto"/>
          <w:sz w:val="32"/>
          <w:szCs w:val="32"/>
        </w:rPr>
        <w:t>Original Waveform</w:t>
      </w:r>
    </w:p>
    <w:p w14:paraId="31A77177" w14:textId="6D6F5658" w:rsidR="000838B5" w:rsidRPr="000256B9" w:rsidRDefault="002D2FF0" w:rsidP="000838B5">
      <w:pPr>
        <w:spacing w:after="200"/>
        <w:rPr>
          <w:color w:val="auto"/>
          <w:sz w:val="32"/>
          <w:szCs w:val="32"/>
        </w:rPr>
      </w:pPr>
      <w:r w:rsidRPr="000256B9">
        <w:rPr>
          <w:color w:val="auto"/>
          <w:sz w:val="32"/>
          <w:szCs w:val="32"/>
        </w:rPr>
        <w:t>References:</w:t>
      </w:r>
    </w:p>
    <w:p w14:paraId="34273C58" w14:textId="77777777" w:rsidR="002D2FF0" w:rsidRPr="000256B9" w:rsidRDefault="002D2FF0" w:rsidP="002D2FF0">
      <w:pPr>
        <w:pStyle w:val="ListParagraph"/>
        <w:numPr>
          <w:ilvl w:val="0"/>
          <w:numId w:val="33"/>
        </w:numPr>
        <w:spacing w:after="200"/>
        <w:rPr>
          <w:color w:val="auto"/>
          <w:sz w:val="32"/>
          <w:szCs w:val="32"/>
        </w:rPr>
      </w:pPr>
      <w:r w:rsidRPr="000256B9">
        <w:rPr>
          <w:b w:val="0"/>
          <w:bCs/>
          <w:color w:val="auto"/>
          <w:sz w:val="32"/>
          <w:szCs w:val="32"/>
        </w:rPr>
        <w:t>Quora</w:t>
      </w:r>
    </w:p>
    <w:p w14:paraId="6042D1D6" w14:textId="77777777" w:rsidR="002D2FF0" w:rsidRPr="000256B9" w:rsidRDefault="002D2FF0" w:rsidP="002D2FF0">
      <w:pPr>
        <w:pStyle w:val="ListParagraph"/>
        <w:numPr>
          <w:ilvl w:val="1"/>
          <w:numId w:val="33"/>
        </w:numPr>
        <w:spacing w:after="200"/>
        <w:rPr>
          <w:b w:val="0"/>
          <w:bCs/>
          <w:color w:val="auto"/>
          <w:sz w:val="20"/>
          <w:szCs w:val="20"/>
        </w:rPr>
      </w:pPr>
      <w:hyperlink r:id="rId14" w:history="1">
        <w:r w:rsidRPr="000256B9">
          <w:rPr>
            <w:rStyle w:val="Hyperlink"/>
            <w:b w:val="0"/>
            <w:bCs/>
            <w:sz w:val="20"/>
            <w:szCs w:val="20"/>
          </w:rPr>
          <w:t>https://www.quora.com/What-are-the-best-projects-on-signal-processing-using-MATLAB</w:t>
        </w:r>
      </w:hyperlink>
    </w:p>
    <w:p w14:paraId="297C7480" w14:textId="17810F05" w:rsidR="002D2FF0" w:rsidRPr="000256B9" w:rsidRDefault="002D2FF0" w:rsidP="002D2FF0">
      <w:pPr>
        <w:pStyle w:val="ListParagraph"/>
        <w:numPr>
          <w:ilvl w:val="0"/>
          <w:numId w:val="33"/>
        </w:numPr>
        <w:spacing w:after="200"/>
        <w:rPr>
          <w:color w:val="auto"/>
          <w:sz w:val="32"/>
          <w:szCs w:val="32"/>
        </w:rPr>
      </w:pPr>
      <w:r w:rsidRPr="000256B9">
        <w:rPr>
          <w:b w:val="0"/>
          <w:bCs/>
          <w:color w:val="auto"/>
          <w:sz w:val="32"/>
          <w:szCs w:val="32"/>
        </w:rPr>
        <w:t>YouTube</w:t>
      </w:r>
    </w:p>
    <w:p w14:paraId="05F82249" w14:textId="3FCA0890" w:rsidR="000256B9" w:rsidRPr="00F52800" w:rsidRDefault="00F52800" w:rsidP="00F52800">
      <w:pPr>
        <w:pStyle w:val="ListParagraph"/>
        <w:numPr>
          <w:ilvl w:val="1"/>
          <w:numId w:val="33"/>
        </w:numPr>
        <w:spacing w:after="200"/>
        <w:rPr>
          <w:b w:val="0"/>
          <w:bCs/>
          <w:color w:val="auto"/>
          <w:sz w:val="18"/>
          <w:szCs w:val="18"/>
        </w:rPr>
      </w:pPr>
      <w:hyperlink r:id="rId15" w:history="1">
        <w:r w:rsidRPr="00F52800">
          <w:rPr>
            <w:rStyle w:val="Hyperlink"/>
            <w:b w:val="0"/>
            <w:bCs/>
            <w:sz w:val="22"/>
            <w:szCs w:val="18"/>
          </w:rPr>
          <w:t>https://www.youtube.com/watch?reload=9&amp;v=iTBWF9HA5yw&amp;t=4s</w:t>
        </w:r>
      </w:hyperlink>
    </w:p>
    <w:sectPr w:rsidR="000256B9" w:rsidRPr="00F52800" w:rsidSect="00DF027C">
      <w:headerReference w:type="default" r:id="rId16"/>
      <w:footerReference w:type="default" r:id="rId17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3D762" w14:textId="77777777" w:rsidR="0056796F" w:rsidRDefault="0056796F">
      <w:r>
        <w:separator/>
      </w:r>
    </w:p>
    <w:p w14:paraId="05FA7E3B" w14:textId="77777777" w:rsidR="0056796F" w:rsidRDefault="0056796F"/>
  </w:endnote>
  <w:endnote w:type="continuationSeparator" w:id="0">
    <w:p w14:paraId="480F225C" w14:textId="77777777" w:rsidR="0056796F" w:rsidRDefault="0056796F">
      <w:r>
        <w:continuationSeparator/>
      </w:r>
    </w:p>
    <w:p w14:paraId="07A5F27A" w14:textId="77777777" w:rsidR="0056796F" w:rsidRDefault="005679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CBEE1" w14:textId="77777777" w:rsidR="00122918" w:rsidRDefault="001229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F37CC1" w14:textId="77777777" w:rsidR="00122918" w:rsidRDefault="00122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C1C08" w14:textId="77777777" w:rsidR="0056796F" w:rsidRDefault="0056796F">
      <w:r>
        <w:separator/>
      </w:r>
    </w:p>
    <w:p w14:paraId="7B4C48C7" w14:textId="77777777" w:rsidR="0056796F" w:rsidRDefault="0056796F"/>
  </w:footnote>
  <w:footnote w:type="continuationSeparator" w:id="0">
    <w:p w14:paraId="2AF28263" w14:textId="77777777" w:rsidR="0056796F" w:rsidRDefault="0056796F">
      <w:r>
        <w:continuationSeparator/>
      </w:r>
    </w:p>
    <w:p w14:paraId="3480E47C" w14:textId="77777777" w:rsidR="0056796F" w:rsidRDefault="005679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122918" w14:paraId="70FFC3A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7674CF3" w14:textId="77777777" w:rsidR="00122918" w:rsidRDefault="00122918">
          <w:pPr>
            <w:pStyle w:val="Header"/>
          </w:pPr>
        </w:p>
      </w:tc>
    </w:tr>
  </w:tbl>
  <w:p w14:paraId="1F0161B7" w14:textId="77777777" w:rsidR="00122918" w:rsidRDefault="00122918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BE1"/>
    <w:multiLevelType w:val="hybridMultilevel"/>
    <w:tmpl w:val="CB32C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5605D4"/>
    <w:multiLevelType w:val="hybridMultilevel"/>
    <w:tmpl w:val="F0022D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A1763"/>
    <w:multiLevelType w:val="hybridMultilevel"/>
    <w:tmpl w:val="E812B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2A0746"/>
    <w:multiLevelType w:val="hybridMultilevel"/>
    <w:tmpl w:val="8C787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830DFF"/>
    <w:multiLevelType w:val="hybridMultilevel"/>
    <w:tmpl w:val="56BAB1EC"/>
    <w:lvl w:ilvl="0" w:tplc="2E4A4A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5599B"/>
    <w:multiLevelType w:val="hybridMultilevel"/>
    <w:tmpl w:val="C5AA9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606388"/>
    <w:multiLevelType w:val="hybridMultilevel"/>
    <w:tmpl w:val="6D34DC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737382"/>
    <w:multiLevelType w:val="hybridMultilevel"/>
    <w:tmpl w:val="0F906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0D6E11"/>
    <w:multiLevelType w:val="hybridMultilevel"/>
    <w:tmpl w:val="C8980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8A16093"/>
    <w:multiLevelType w:val="hybridMultilevel"/>
    <w:tmpl w:val="EE802D10"/>
    <w:lvl w:ilvl="0" w:tplc="D03AE1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91407"/>
    <w:multiLevelType w:val="hybridMultilevel"/>
    <w:tmpl w:val="E5B4B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371DE8"/>
    <w:multiLevelType w:val="hybridMultilevel"/>
    <w:tmpl w:val="DD72F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75527"/>
    <w:multiLevelType w:val="hybridMultilevel"/>
    <w:tmpl w:val="E376B0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57A2A"/>
    <w:multiLevelType w:val="hybridMultilevel"/>
    <w:tmpl w:val="D2CEA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F6744"/>
    <w:multiLevelType w:val="hybridMultilevel"/>
    <w:tmpl w:val="E9CCC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A40965"/>
    <w:multiLevelType w:val="hybridMultilevel"/>
    <w:tmpl w:val="31F85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06E47"/>
    <w:multiLevelType w:val="hybridMultilevel"/>
    <w:tmpl w:val="F1E68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E17D2D"/>
    <w:multiLevelType w:val="hybridMultilevel"/>
    <w:tmpl w:val="D264E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C040B6E"/>
    <w:multiLevelType w:val="hybridMultilevel"/>
    <w:tmpl w:val="390E2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1155A8B"/>
    <w:multiLevelType w:val="hybridMultilevel"/>
    <w:tmpl w:val="9188B3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5439E"/>
    <w:multiLevelType w:val="hybridMultilevel"/>
    <w:tmpl w:val="719AA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1D343F3"/>
    <w:multiLevelType w:val="hybridMultilevel"/>
    <w:tmpl w:val="256E5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2997186"/>
    <w:multiLevelType w:val="hybridMultilevel"/>
    <w:tmpl w:val="DA50B2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FE520B"/>
    <w:multiLevelType w:val="hybridMultilevel"/>
    <w:tmpl w:val="AD622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82E66"/>
    <w:multiLevelType w:val="hybridMultilevel"/>
    <w:tmpl w:val="7876B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62461EC"/>
    <w:multiLevelType w:val="hybridMultilevel"/>
    <w:tmpl w:val="56BAB1EC"/>
    <w:lvl w:ilvl="0" w:tplc="2E4A4A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71248"/>
    <w:multiLevelType w:val="hybridMultilevel"/>
    <w:tmpl w:val="F88A5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02D79C2"/>
    <w:multiLevelType w:val="hybridMultilevel"/>
    <w:tmpl w:val="2ACC3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95A04"/>
    <w:multiLevelType w:val="hybridMultilevel"/>
    <w:tmpl w:val="C4B03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872FF"/>
    <w:multiLevelType w:val="hybridMultilevel"/>
    <w:tmpl w:val="F0B4D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B566007"/>
    <w:multiLevelType w:val="hybridMultilevel"/>
    <w:tmpl w:val="52F63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DB00B78"/>
    <w:multiLevelType w:val="hybridMultilevel"/>
    <w:tmpl w:val="341C7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DB132C1"/>
    <w:multiLevelType w:val="hybridMultilevel"/>
    <w:tmpl w:val="AC269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7"/>
  </w:num>
  <w:num w:numId="4">
    <w:abstractNumId w:val="31"/>
  </w:num>
  <w:num w:numId="5">
    <w:abstractNumId w:val="6"/>
  </w:num>
  <w:num w:numId="6">
    <w:abstractNumId w:val="11"/>
  </w:num>
  <w:num w:numId="7">
    <w:abstractNumId w:val="30"/>
  </w:num>
  <w:num w:numId="8">
    <w:abstractNumId w:val="21"/>
  </w:num>
  <w:num w:numId="9">
    <w:abstractNumId w:val="17"/>
  </w:num>
  <w:num w:numId="10">
    <w:abstractNumId w:val="28"/>
  </w:num>
  <w:num w:numId="11">
    <w:abstractNumId w:val="23"/>
  </w:num>
  <w:num w:numId="12">
    <w:abstractNumId w:val="20"/>
  </w:num>
  <w:num w:numId="13">
    <w:abstractNumId w:val="14"/>
  </w:num>
  <w:num w:numId="14">
    <w:abstractNumId w:val="29"/>
  </w:num>
  <w:num w:numId="15">
    <w:abstractNumId w:val="8"/>
  </w:num>
  <w:num w:numId="16">
    <w:abstractNumId w:val="3"/>
  </w:num>
  <w:num w:numId="17">
    <w:abstractNumId w:val="2"/>
  </w:num>
  <w:num w:numId="18">
    <w:abstractNumId w:val="10"/>
  </w:num>
  <w:num w:numId="19">
    <w:abstractNumId w:val="0"/>
  </w:num>
  <w:num w:numId="20">
    <w:abstractNumId w:val="24"/>
  </w:num>
  <w:num w:numId="21">
    <w:abstractNumId w:val="16"/>
  </w:num>
  <w:num w:numId="22">
    <w:abstractNumId w:val="5"/>
  </w:num>
  <w:num w:numId="23">
    <w:abstractNumId w:val="26"/>
  </w:num>
  <w:num w:numId="24">
    <w:abstractNumId w:val="18"/>
  </w:num>
  <w:num w:numId="25">
    <w:abstractNumId w:val="15"/>
  </w:num>
  <w:num w:numId="26">
    <w:abstractNumId w:val="1"/>
  </w:num>
  <w:num w:numId="27">
    <w:abstractNumId w:val="19"/>
  </w:num>
  <w:num w:numId="28">
    <w:abstractNumId w:val="9"/>
  </w:num>
  <w:num w:numId="29">
    <w:abstractNumId w:val="32"/>
  </w:num>
  <w:num w:numId="30">
    <w:abstractNumId w:val="12"/>
  </w:num>
  <w:num w:numId="31">
    <w:abstractNumId w:val="27"/>
  </w:num>
  <w:num w:numId="32">
    <w:abstractNumId w:val="2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BA"/>
    <w:rsid w:val="00011688"/>
    <w:rsid w:val="0002482E"/>
    <w:rsid w:val="000256B9"/>
    <w:rsid w:val="00050324"/>
    <w:rsid w:val="000508BC"/>
    <w:rsid w:val="000838B5"/>
    <w:rsid w:val="000A0150"/>
    <w:rsid w:val="000A5B3D"/>
    <w:rsid w:val="000D5527"/>
    <w:rsid w:val="000E63C9"/>
    <w:rsid w:val="000F4C27"/>
    <w:rsid w:val="00110DD3"/>
    <w:rsid w:val="00122918"/>
    <w:rsid w:val="00130E9D"/>
    <w:rsid w:val="00137732"/>
    <w:rsid w:val="00150A6D"/>
    <w:rsid w:val="00161433"/>
    <w:rsid w:val="00175864"/>
    <w:rsid w:val="00185B35"/>
    <w:rsid w:val="00185C0E"/>
    <w:rsid w:val="001B3237"/>
    <w:rsid w:val="001B668A"/>
    <w:rsid w:val="001B6D71"/>
    <w:rsid w:val="001D6F3F"/>
    <w:rsid w:val="001F2BC8"/>
    <w:rsid w:val="001F5F6B"/>
    <w:rsid w:val="001F7168"/>
    <w:rsid w:val="002325D6"/>
    <w:rsid w:val="002359C6"/>
    <w:rsid w:val="002431D9"/>
    <w:rsid w:val="00243EBC"/>
    <w:rsid w:val="00246A35"/>
    <w:rsid w:val="0027280C"/>
    <w:rsid w:val="0028419B"/>
    <w:rsid w:val="00284348"/>
    <w:rsid w:val="002934FA"/>
    <w:rsid w:val="00293751"/>
    <w:rsid w:val="002B4663"/>
    <w:rsid w:val="002D2FF0"/>
    <w:rsid w:val="002F51F5"/>
    <w:rsid w:val="00302EE7"/>
    <w:rsid w:val="00312137"/>
    <w:rsid w:val="00330359"/>
    <w:rsid w:val="0033762F"/>
    <w:rsid w:val="003463CA"/>
    <w:rsid w:val="00357AA9"/>
    <w:rsid w:val="00366C7E"/>
    <w:rsid w:val="00367851"/>
    <w:rsid w:val="00372D14"/>
    <w:rsid w:val="00380A03"/>
    <w:rsid w:val="00381335"/>
    <w:rsid w:val="00384EA3"/>
    <w:rsid w:val="003902E2"/>
    <w:rsid w:val="003A39A1"/>
    <w:rsid w:val="003C1493"/>
    <w:rsid w:val="003C2191"/>
    <w:rsid w:val="003D3863"/>
    <w:rsid w:val="003E037E"/>
    <w:rsid w:val="003E2663"/>
    <w:rsid w:val="00402017"/>
    <w:rsid w:val="00403329"/>
    <w:rsid w:val="004110DE"/>
    <w:rsid w:val="0041637D"/>
    <w:rsid w:val="00423668"/>
    <w:rsid w:val="00425F4C"/>
    <w:rsid w:val="0044085A"/>
    <w:rsid w:val="00443BE8"/>
    <w:rsid w:val="004539EA"/>
    <w:rsid w:val="00473C3B"/>
    <w:rsid w:val="004749AA"/>
    <w:rsid w:val="004861A8"/>
    <w:rsid w:val="004A0D5E"/>
    <w:rsid w:val="004A385E"/>
    <w:rsid w:val="004B21A5"/>
    <w:rsid w:val="004B4720"/>
    <w:rsid w:val="004C0BBD"/>
    <w:rsid w:val="004F2B1E"/>
    <w:rsid w:val="005037F0"/>
    <w:rsid w:val="00516A86"/>
    <w:rsid w:val="00517609"/>
    <w:rsid w:val="005275F6"/>
    <w:rsid w:val="0053410B"/>
    <w:rsid w:val="00540E7E"/>
    <w:rsid w:val="00542B95"/>
    <w:rsid w:val="00557F1E"/>
    <w:rsid w:val="00563B1C"/>
    <w:rsid w:val="0056796F"/>
    <w:rsid w:val="00572102"/>
    <w:rsid w:val="00585789"/>
    <w:rsid w:val="005A389B"/>
    <w:rsid w:val="005F1BB0"/>
    <w:rsid w:val="006077FF"/>
    <w:rsid w:val="00626E82"/>
    <w:rsid w:val="00656C4D"/>
    <w:rsid w:val="0065703F"/>
    <w:rsid w:val="00686810"/>
    <w:rsid w:val="00691207"/>
    <w:rsid w:val="006946B2"/>
    <w:rsid w:val="006A3672"/>
    <w:rsid w:val="006A4D82"/>
    <w:rsid w:val="006A661C"/>
    <w:rsid w:val="006B504B"/>
    <w:rsid w:val="006D6013"/>
    <w:rsid w:val="006E5716"/>
    <w:rsid w:val="0072695A"/>
    <w:rsid w:val="00726CB5"/>
    <w:rsid w:val="007302B3"/>
    <w:rsid w:val="00730733"/>
    <w:rsid w:val="00730E3A"/>
    <w:rsid w:val="00736AAF"/>
    <w:rsid w:val="00747E52"/>
    <w:rsid w:val="00765B2A"/>
    <w:rsid w:val="007820F7"/>
    <w:rsid w:val="00783A34"/>
    <w:rsid w:val="007B1B42"/>
    <w:rsid w:val="007B3C4C"/>
    <w:rsid w:val="007C6B52"/>
    <w:rsid w:val="007D16C5"/>
    <w:rsid w:val="007D503F"/>
    <w:rsid w:val="007E4AEF"/>
    <w:rsid w:val="00807E5E"/>
    <w:rsid w:val="00820E41"/>
    <w:rsid w:val="008215DA"/>
    <w:rsid w:val="008241F0"/>
    <w:rsid w:val="00824A70"/>
    <w:rsid w:val="00825952"/>
    <w:rsid w:val="00862FE4"/>
    <w:rsid w:val="0086389A"/>
    <w:rsid w:val="008710BB"/>
    <w:rsid w:val="0087605E"/>
    <w:rsid w:val="00876D32"/>
    <w:rsid w:val="008878E0"/>
    <w:rsid w:val="00892410"/>
    <w:rsid w:val="00895517"/>
    <w:rsid w:val="008A1269"/>
    <w:rsid w:val="008B1FEE"/>
    <w:rsid w:val="008B3641"/>
    <w:rsid w:val="008C0C08"/>
    <w:rsid w:val="008D04CD"/>
    <w:rsid w:val="008D1A60"/>
    <w:rsid w:val="00903C32"/>
    <w:rsid w:val="00916B16"/>
    <w:rsid w:val="009173B9"/>
    <w:rsid w:val="0093335D"/>
    <w:rsid w:val="0093613E"/>
    <w:rsid w:val="00941412"/>
    <w:rsid w:val="00943026"/>
    <w:rsid w:val="009433B5"/>
    <w:rsid w:val="009539ED"/>
    <w:rsid w:val="009554E5"/>
    <w:rsid w:val="009606DA"/>
    <w:rsid w:val="00966820"/>
    <w:rsid w:val="00966B81"/>
    <w:rsid w:val="0097499C"/>
    <w:rsid w:val="009B4D9C"/>
    <w:rsid w:val="009C7720"/>
    <w:rsid w:val="009D157A"/>
    <w:rsid w:val="009F6613"/>
    <w:rsid w:val="00A1428B"/>
    <w:rsid w:val="00A14DB7"/>
    <w:rsid w:val="00A21098"/>
    <w:rsid w:val="00A23AFA"/>
    <w:rsid w:val="00A31B3E"/>
    <w:rsid w:val="00A532D1"/>
    <w:rsid w:val="00A532F3"/>
    <w:rsid w:val="00A8489E"/>
    <w:rsid w:val="00AC05F8"/>
    <w:rsid w:val="00AC29F3"/>
    <w:rsid w:val="00AC7660"/>
    <w:rsid w:val="00AF1343"/>
    <w:rsid w:val="00AF251D"/>
    <w:rsid w:val="00B01B6A"/>
    <w:rsid w:val="00B1206F"/>
    <w:rsid w:val="00B23172"/>
    <w:rsid w:val="00B231E5"/>
    <w:rsid w:val="00B26F15"/>
    <w:rsid w:val="00B339C2"/>
    <w:rsid w:val="00B458BE"/>
    <w:rsid w:val="00BE0743"/>
    <w:rsid w:val="00C02B87"/>
    <w:rsid w:val="00C14282"/>
    <w:rsid w:val="00C20D32"/>
    <w:rsid w:val="00C24D5A"/>
    <w:rsid w:val="00C27957"/>
    <w:rsid w:val="00C4086D"/>
    <w:rsid w:val="00C51624"/>
    <w:rsid w:val="00C545BF"/>
    <w:rsid w:val="00C568BA"/>
    <w:rsid w:val="00C6213E"/>
    <w:rsid w:val="00C637F9"/>
    <w:rsid w:val="00C67816"/>
    <w:rsid w:val="00C80B64"/>
    <w:rsid w:val="00C81689"/>
    <w:rsid w:val="00C91402"/>
    <w:rsid w:val="00CA1896"/>
    <w:rsid w:val="00CA58E2"/>
    <w:rsid w:val="00CA6B01"/>
    <w:rsid w:val="00CB5B28"/>
    <w:rsid w:val="00CC460C"/>
    <w:rsid w:val="00CF3910"/>
    <w:rsid w:val="00CF5371"/>
    <w:rsid w:val="00CF5FA9"/>
    <w:rsid w:val="00D0323A"/>
    <w:rsid w:val="00D0559F"/>
    <w:rsid w:val="00D077E9"/>
    <w:rsid w:val="00D12153"/>
    <w:rsid w:val="00D1791C"/>
    <w:rsid w:val="00D42CB7"/>
    <w:rsid w:val="00D5413D"/>
    <w:rsid w:val="00D570A9"/>
    <w:rsid w:val="00D673C3"/>
    <w:rsid w:val="00D70D02"/>
    <w:rsid w:val="00D770C7"/>
    <w:rsid w:val="00D86945"/>
    <w:rsid w:val="00D90290"/>
    <w:rsid w:val="00D92EAD"/>
    <w:rsid w:val="00DD152F"/>
    <w:rsid w:val="00DE213F"/>
    <w:rsid w:val="00DF027C"/>
    <w:rsid w:val="00E00A32"/>
    <w:rsid w:val="00E22ACD"/>
    <w:rsid w:val="00E23571"/>
    <w:rsid w:val="00E475C6"/>
    <w:rsid w:val="00E620B0"/>
    <w:rsid w:val="00E6441B"/>
    <w:rsid w:val="00E67D52"/>
    <w:rsid w:val="00E72198"/>
    <w:rsid w:val="00E81B40"/>
    <w:rsid w:val="00E87157"/>
    <w:rsid w:val="00EA32D0"/>
    <w:rsid w:val="00ED7B32"/>
    <w:rsid w:val="00EE2D08"/>
    <w:rsid w:val="00EF555B"/>
    <w:rsid w:val="00F027BB"/>
    <w:rsid w:val="00F07323"/>
    <w:rsid w:val="00F11DCF"/>
    <w:rsid w:val="00F162EA"/>
    <w:rsid w:val="00F17E09"/>
    <w:rsid w:val="00F216B2"/>
    <w:rsid w:val="00F2502D"/>
    <w:rsid w:val="00F41874"/>
    <w:rsid w:val="00F41C64"/>
    <w:rsid w:val="00F4435A"/>
    <w:rsid w:val="00F52800"/>
    <w:rsid w:val="00F52D27"/>
    <w:rsid w:val="00F63AC8"/>
    <w:rsid w:val="00F745E0"/>
    <w:rsid w:val="00F818E4"/>
    <w:rsid w:val="00F83527"/>
    <w:rsid w:val="00FA721E"/>
    <w:rsid w:val="00FB223C"/>
    <w:rsid w:val="00FB3E0D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F7A58"/>
  <w15:docId w15:val="{6E597055-C7B6-4ACB-B6C2-49F27AE7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A532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E2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semiHidden/>
    <w:rsid w:val="00A532D1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5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D15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57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838B5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amitra.vkv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reload=9&amp;v=iTBWF9HA5yw&amp;t=4s" TargetMode="External"/><Relationship Id="rId10" Type="http://schemas.openxmlformats.org/officeDocument/2006/relationships/hyperlink" Target="mailto:swagatsbhuyan132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quora.com/What-are-the-best-projects-on-signal-processing-using-MATLA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ga\AppData\Local\Microsoft\Office\16.0\DTS\en-US%7b2404095B-A2B1-44C6-88C5-A994B84D3DBC%7d\%7b1C399833-CB0E-4736-9A23-343294DEC8E6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B28E464A614573BE3DF865EE45F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E8C5D-43E1-4C0E-A304-890EF4170E22}"/>
      </w:docPartPr>
      <w:docPartBody>
        <w:p w:rsidR="00A43A17" w:rsidRDefault="003631BC">
          <w:pPr>
            <w:pStyle w:val="E0B28E464A614573BE3DF865EE45FD0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April 10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D97D499608AC4FBBBDED1F3F9FAE3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8BA3F-D644-4B6F-AA44-3D7DFA108482}"/>
      </w:docPartPr>
      <w:docPartBody>
        <w:p w:rsidR="00A43A17" w:rsidRDefault="003631BC">
          <w:pPr>
            <w:pStyle w:val="D97D499608AC4FBBBDED1F3F9FAE309B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BC"/>
    <w:rsid w:val="003631BC"/>
    <w:rsid w:val="00375CF0"/>
    <w:rsid w:val="004304C9"/>
    <w:rsid w:val="00843193"/>
    <w:rsid w:val="00A43A17"/>
    <w:rsid w:val="00DF68D9"/>
    <w:rsid w:val="00EA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E0B28E464A614573BE3DF865EE45FD0B">
    <w:name w:val="E0B28E464A614573BE3DF865EE45FD0B"/>
  </w:style>
  <w:style w:type="paragraph" w:customStyle="1" w:styleId="D97D499608AC4FBBBDED1F3F9FAE309B">
    <w:name w:val="D97D499608AC4FBBBDED1F3F9FAE309B"/>
  </w:style>
  <w:style w:type="paragraph" w:customStyle="1" w:styleId="9BC73B5BAE4141BEA97C8E8103A154C8">
    <w:name w:val="9BC73B5BAE4141BEA97C8E8103A154C8"/>
  </w:style>
  <w:style w:type="paragraph" w:customStyle="1" w:styleId="462A1931AD93415EA485CFC86A3A200A">
    <w:name w:val="462A1931AD93415EA485CFC86A3A200A"/>
  </w:style>
  <w:style w:type="paragraph" w:customStyle="1" w:styleId="3FA11BF652D54CD4A7FDF028B0BEE0B4">
    <w:name w:val="3FA11BF652D54CD4A7FDF028B0BEE0B4"/>
  </w:style>
  <w:style w:type="paragraph" w:customStyle="1" w:styleId="032062B5FAF6416E9F3D147F27FDF406">
    <w:name w:val="032062B5FAF6416E9F3D147F27FDF406"/>
  </w:style>
  <w:style w:type="paragraph" w:customStyle="1" w:styleId="379DC4E6632440248FFC7CF98F6DB162">
    <w:name w:val="379DC4E6632440248FFC7CF98F6DB162"/>
  </w:style>
  <w:style w:type="paragraph" w:customStyle="1" w:styleId="CD4B20D6C60D41B5AB7079A7870EBE2C">
    <w:name w:val="CD4B20D6C60D41B5AB7079A7870EBE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676A8-1566-4D6E-BA73-9F080822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{1C399833-CB0E-4736-9A23-343294DEC8E6}tf16392850.dotx</Template>
  <TotalTime>64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Swagat S. Bhuyan</dc:creator>
  <cp:keywords/>
  <cp:lastModifiedBy>Swagat S.</cp:lastModifiedBy>
  <cp:revision>14</cp:revision>
  <cp:lastPrinted>2020-05-23T14:58:00Z</cp:lastPrinted>
  <dcterms:created xsi:type="dcterms:W3CDTF">2020-06-29T08:03:00Z</dcterms:created>
  <dcterms:modified xsi:type="dcterms:W3CDTF">2020-06-29T09:24:00Z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